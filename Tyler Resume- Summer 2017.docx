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C2A87B" w14:textId="45E2C4FC" w:rsidR="009114E1" w:rsidRDefault="006D55FC" w:rsidP="00A15162">
      <w:pPr>
        <w:pStyle w:val="Name"/>
        <w:pBdr>
          <w:bottom w:val="single" w:sz="4" w:space="0" w:color="418AB3" w:themeColor="accent1"/>
        </w:pBdr>
        <w:tabs>
          <w:tab w:val="left" w:pos="7485"/>
        </w:tabs>
        <w:spacing w:before="200" w:after="0"/>
        <w:ind w:left="0" w:right="86" w:firstLine="187"/>
        <w:jc w:val="center"/>
      </w:pPr>
      <w:r>
        <w:t xml:space="preserve">Tyler </w:t>
      </w:r>
      <w:r w:rsidR="00CD4EF0">
        <w:t xml:space="preserve">J. </w:t>
      </w:r>
      <w:r>
        <w:t>Rozwadowski</w:t>
      </w:r>
    </w:p>
    <w:p w14:paraId="2C599BF9" w14:textId="3140ED8A" w:rsidR="00D51EE2" w:rsidRPr="00D51EE2" w:rsidRDefault="00D51EE2" w:rsidP="00A15162">
      <w:pPr>
        <w:pStyle w:val="ContactInfo"/>
        <w:spacing w:before="60" w:after="60"/>
        <w:jc w:val="center"/>
      </w:pPr>
      <w:r>
        <w:t xml:space="preserve">4300 Island Park Dr. | </w:t>
      </w:r>
      <w:r w:rsidRPr="00D51EE2">
        <w:t xml:space="preserve">Waterford, MI 48329 | (248) 462-0989 | </w:t>
      </w:r>
      <w:r w:rsidR="00A15162">
        <w:t>tyroz523@gmail.com</w:t>
      </w:r>
    </w:p>
    <w:tbl>
      <w:tblPr>
        <w:tblStyle w:val="ResumeTable"/>
        <w:tblW w:w="5088" w:type="pct"/>
        <w:tblInd w:w="-99" w:type="dxa"/>
        <w:tblLook w:val="04A0" w:firstRow="1" w:lastRow="0" w:firstColumn="1" w:lastColumn="0" w:noHBand="0" w:noVBand="1"/>
        <w:tblCaption w:val="Resume text"/>
        <w:tblDescription w:val="Resume"/>
      </w:tblPr>
      <w:tblGrid>
        <w:gridCol w:w="1647"/>
        <w:gridCol w:w="154"/>
        <w:gridCol w:w="9189"/>
      </w:tblGrid>
      <w:tr w:rsidR="00A15162" w14:paraId="4B78A972" w14:textId="77777777" w:rsidTr="00BE0999">
        <w:tc>
          <w:tcPr>
            <w:tcW w:w="1647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7B30E2A1" w14:textId="77777777" w:rsidR="009114E1" w:rsidRDefault="00620F3A" w:rsidP="00620F3A">
            <w:pPr>
              <w:pStyle w:val="Heading1"/>
              <w:outlineLvl w:val="0"/>
            </w:pPr>
            <w:r>
              <w:t>Education</w:t>
            </w:r>
            <w:r w:rsidR="00F078E0">
              <w:t xml:space="preserve"> </w:t>
            </w:r>
          </w:p>
        </w:tc>
        <w:tc>
          <w:tcPr>
            <w:tcW w:w="154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1D734376" w14:textId="77777777" w:rsidR="009114E1" w:rsidRDefault="009114E1"/>
        </w:tc>
        <w:tc>
          <w:tcPr>
            <w:tcW w:w="9189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69EFBAD7" w14:textId="17A4A77C" w:rsidR="009114E1" w:rsidRPr="00A9449D" w:rsidRDefault="00620F3A" w:rsidP="00A15162">
            <w:pPr>
              <w:pStyle w:val="Heading2"/>
              <w:ind w:right="84"/>
              <w:outlineLvl w:val="1"/>
            </w:pPr>
            <w:r w:rsidRPr="00A9449D">
              <w:t>Michigan State University</w:t>
            </w:r>
            <w:r w:rsidR="00491799" w:rsidRPr="00A9449D">
              <w:t>- COllege of Engineering</w:t>
            </w:r>
            <w:r w:rsidR="00A935FD">
              <w:t xml:space="preserve">                                       </w:t>
            </w:r>
            <w:proofErr w:type="gramStart"/>
            <w:r w:rsidR="00A935FD">
              <w:t xml:space="preserve">   (</w:t>
            </w:r>
            <w:proofErr w:type="gramEnd"/>
            <w:r w:rsidR="00A935FD">
              <w:t xml:space="preserve">August 2016 </w:t>
            </w:r>
            <w:r w:rsidR="00A935FD">
              <w:t>–</w:t>
            </w:r>
            <w:r w:rsidR="00A935FD">
              <w:t xml:space="preserve"> Current)</w:t>
            </w:r>
          </w:p>
          <w:p w14:paraId="38839EAA" w14:textId="63E1AF8D" w:rsidR="004B6C5A" w:rsidRDefault="006F09BB" w:rsidP="00A15162">
            <w:pPr>
              <w:pStyle w:val="ResumeText"/>
              <w:numPr>
                <w:ilvl w:val="0"/>
                <w:numId w:val="12"/>
              </w:numPr>
              <w:spacing w:line="264" w:lineRule="auto"/>
              <w:ind w:right="84"/>
            </w:pPr>
            <w:r>
              <w:t>3.52</w:t>
            </w:r>
            <w:r w:rsidR="00142C70">
              <w:t xml:space="preserve"> GPA (2</w:t>
            </w:r>
            <w:r w:rsidR="004B6C5A">
              <w:t xml:space="preserve"> semester</w:t>
            </w:r>
            <w:r w:rsidR="00142C70">
              <w:t>s</w:t>
            </w:r>
            <w:r w:rsidR="004B6C5A">
              <w:t>)</w:t>
            </w:r>
          </w:p>
          <w:p w14:paraId="2CDFB40E" w14:textId="577F6C4B" w:rsidR="009114E1" w:rsidRDefault="005B0D5D" w:rsidP="00A15162">
            <w:pPr>
              <w:pStyle w:val="ResumeText"/>
              <w:numPr>
                <w:ilvl w:val="0"/>
                <w:numId w:val="12"/>
              </w:numPr>
              <w:spacing w:line="264" w:lineRule="auto"/>
              <w:ind w:right="84"/>
            </w:pPr>
            <w:r>
              <w:t xml:space="preserve">Current </w:t>
            </w:r>
            <w:r w:rsidR="00142C70">
              <w:t>Sophomore</w:t>
            </w:r>
            <w:bookmarkStart w:id="0" w:name="_GoBack"/>
            <w:bookmarkEnd w:id="0"/>
          </w:p>
          <w:p w14:paraId="1D0B50C9" w14:textId="42BC708B" w:rsidR="009114E1" w:rsidRDefault="005B0D5D" w:rsidP="00A15162">
            <w:pPr>
              <w:pStyle w:val="ResumeText"/>
              <w:numPr>
                <w:ilvl w:val="0"/>
                <w:numId w:val="12"/>
              </w:numPr>
              <w:spacing w:line="264" w:lineRule="auto"/>
              <w:ind w:right="84"/>
            </w:pPr>
            <w:r>
              <w:t>Bachelor of Science, Computer Science</w:t>
            </w:r>
            <w:r w:rsidR="009650C7">
              <w:t xml:space="preserve"> Engineering</w:t>
            </w:r>
          </w:p>
          <w:p w14:paraId="7B7880B4" w14:textId="553E229B" w:rsidR="00142C70" w:rsidRDefault="00142C70" w:rsidP="00A15162">
            <w:pPr>
              <w:pStyle w:val="ResumeText"/>
              <w:numPr>
                <w:ilvl w:val="0"/>
                <w:numId w:val="12"/>
              </w:numPr>
              <w:spacing w:line="264" w:lineRule="auto"/>
              <w:ind w:right="84"/>
            </w:pPr>
            <w:r>
              <w:t>Minor in Entrepreneurship and Innovation</w:t>
            </w:r>
          </w:p>
          <w:p w14:paraId="07B2C1A1" w14:textId="6A83AAD1" w:rsidR="00491799" w:rsidRDefault="005B0D5D" w:rsidP="00A15162">
            <w:pPr>
              <w:pStyle w:val="ResumeText"/>
              <w:numPr>
                <w:ilvl w:val="0"/>
                <w:numId w:val="12"/>
              </w:numPr>
              <w:spacing w:line="264" w:lineRule="auto"/>
              <w:ind w:right="84"/>
            </w:pPr>
            <w:r>
              <w:t xml:space="preserve">Expected to Graduate in </w:t>
            </w:r>
            <w:r w:rsidR="00653EC6">
              <w:t>May</w:t>
            </w:r>
            <w:r w:rsidR="00E951BD">
              <w:t xml:space="preserve"> </w:t>
            </w:r>
            <w:r>
              <w:t>2020</w:t>
            </w:r>
          </w:p>
          <w:p w14:paraId="2C2DDAEC" w14:textId="445CACA7" w:rsidR="009114E1" w:rsidRPr="00A9449D" w:rsidRDefault="00620F3A" w:rsidP="00A15162">
            <w:pPr>
              <w:pStyle w:val="Heading2"/>
              <w:ind w:right="84"/>
              <w:outlineLvl w:val="1"/>
            </w:pPr>
            <w:r w:rsidRPr="00A9449D">
              <w:t>Everest COllegiate High School</w:t>
            </w:r>
            <w:r w:rsidR="00A935FD">
              <w:t xml:space="preserve">                                                                              </w:t>
            </w:r>
            <w:proofErr w:type="gramStart"/>
            <w:r w:rsidR="00A935FD">
              <w:t xml:space="preserve">   (</w:t>
            </w:r>
            <w:proofErr w:type="gramEnd"/>
            <w:r w:rsidR="00A935FD">
              <w:t xml:space="preserve">August 2012 </w:t>
            </w:r>
            <w:r w:rsidR="00A935FD">
              <w:t>–</w:t>
            </w:r>
            <w:r w:rsidR="00A935FD">
              <w:t xml:space="preserve"> May 2016)</w:t>
            </w:r>
          </w:p>
          <w:p w14:paraId="76346599" w14:textId="09CA224F" w:rsidR="009114E1" w:rsidRPr="00620F3A" w:rsidRDefault="00620F3A" w:rsidP="00A15162">
            <w:pPr>
              <w:pStyle w:val="ResumeText"/>
              <w:numPr>
                <w:ilvl w:val="0"/>
                <w:numId w:val="11"/>
              </w:numPr>
              <w:spacing w:line="264" w:lineRule="auto"/>
              <w:ind w:right="84"/>
            </w:pPr>
            <w:r>
              <w:t xml:space="preserve">Graduated as Salutatorian with </w:t>
            </w:r>
            <w:r>
              <w:rPr>
                <w:i/>
              </w:rPr>
              <w:t>Magna Cum Laude</w:t>
            </w:r>
            <w:r>
              <w:t xml:space="preserve"> Honors</w:t>
            </w:r>
          </w:p>
          <w:p w14:paraId="532AA4ED" w14:textId="01D7BF68" w:rsidR="009114E1" w:rsidRDefault="009C4B96" w:rsidP="00A15162">
            <w:pPr>
              <w:pStyle w:val="ResumeText"/>
              <w:numPr>
                <w:ilvl w:val="0"/>
                <w:numId w:val="11"/>
              </w:numPr>
              <w:spacing w:line="264" w:lineRule="auto"/>
              <w:ind w:right="84"/>
            </w:pPr>
            <w:r>
              <w:t>Earned</w:t>
            </w:r>
            <w:r w:rsidR="00620F3A">
              <w:t xml:space="preserve"> a </w:t>
            </w:r>
            <w:r w:rsidR="00951C25">
              <w:t xml:space="preserve">4.02 </w:t>
            </w:r>
            <w:r w:rsidR="00491799">
              <w:t xml:space="preserve">GPA and </w:t>
            </w:r>
            <w:r>
              <w:t>achieved</w:t>
            </w:r>
            <w:r w:rsidR="00491799">
              <w:t xml:space="preserve"> a </w:t>
            </w:r>
            <w:r w:rsidR="00B00CA4">
              <w:t>30</w:t>
            </w:r>
            <w:r w:rsidR="00620F3A">
              <w:t xml:space="preserve"> ACT</w:t>
            </w:r>
            <w:r w:rsidR="00491799">
              <w:t xml:space="preserve"> score</w:t>
            </w:r>
          </w:p>
          <w:p w14:paraId="556CD6C8" w14:textId="04CB5B65" w:rsidR="00491799" w:rsidRDefault="00726C63" w:rsidP="00A15162">
            <w:pPr>
              <w:pStyle w:val="ResumeText"/>
              <w:numPr>
                <w:ilvl w:val="0"/>
                <w:numId w:val="11"/>
              </w:numPr>
              <w:spacing w:line="264" w:lineRule="auto"/>
              <w:ind w:right="84"/>
            </w:pPr>
            <w:r>
              <w:t>Received Leadership and Academic Excellence Awards</w:t>
            </w:r>
          </w:p>
        </w:tc>
      </w:tr>
      <w:tr w:rsidR="00A15162" w14:paraId="0690D6F6" w14:textId="77777777" w:rsidTr="00BE0999">
        <w:tc>
          <w:tcPr>
            <w:tcW w:w="1647" w:type="dxa"/>
            <w:tcBorders>
              <w:top w:val="single" w:sz="4" w:space="0" w:color="418AB3" w:themeColor="accent1"/>
            </w:tcBorders>
          </w:tcPr>
          <w:p w14:paraId="6F095EBE" w14:textId="50A45AEE" w:rsidR="009114E1" w:rsidRDefault="00F078E0" w:rsidP="00653EC6">
            <w:pPr>
              <w:pStyle w:val="Heading1"/>
              <w:spacing w:line="264" w:lineRule="auto"/>
              <w:contextualSpacing/>
              <w:outlineLvl w:val="0"/>
            </w:pPr>
            <w:r>
              <w:t>Skills</w:t>
            </w:r>
            <w:r w:rsidR="00DD2529">
              <w:t xml:space="preserve"> and Experience</w:t>
            </w:r>
          </w:p>
        </w:tc>
        <w:tc>
          <w:tcPr>
            <w:tcW w:w="154" w:type="dxa"/>
            <w:tcBorders>
              <w:top w:val="single" w:sz="4" w:space="0" w:color="418AB3" w:themeColor="accent1"/>
            </w:tcBorders>
          </w:tcPr>
          <w:p w14:paraId="5584812E" w14:textId="77777777" w:rsidR="009114E1" w:rsidRDefault="009114E1"/>
        </w:tc>
        <w:tc>
          <w:tcPr>
            <w:tcW w:w="9189" w:type="dxa"/>
            <w:tcBorders>
              <w:top w:val="single" w:sz="4" w:space="0" w:color="418AB3" w:themeColor="accent1"/>
            </w:tcBorders>
          </w:tcPr>
          <w:p w14:paraId="575C99C0" w14:textId="682757FC" w:rsidR="009114E1" w:rsidRDefault="00DB6C21" w:rsidP="00A15162">
            <w:pPr>
              <w:pStyle w:val="ResumeText"/>
              <w:numPr>
                <w:ilvl w:val="0"/>
                <w:numId w:val="4"/>
              </w:numPr>
              <w:spacing w:before="20" w:after="20" w:line="264" w:lineRule="auto"/>
              <w:ind w:right="84"/>
            </w:pPr>
            <w:r>
              <w:t xml:space="preserve">3 years of coding experience </w:t>
            </w:r>
            <w:r w:rsidR="00491799">
              <w:t xml:space="preserve">in Python and Java </w:t>
            </w:r>
            <w:r w:rsidR="00BE771F">
              <w:t>working alongside previous s</w:t>
            </w:r>
            <w:r w:rsidR="00491799">
              <w:t xml:space="preserve">enior software engineer from </w:t>
            </w:r>
            <w:r>
              <w:t>Bloomberg</w:t>
            </w:r>
          </w:p>
          <w:p w14:paraId="07EFF0BF" w14:textId="62F74A7F" w:rsidR="009114E1" w:rsidRDefault="00726C63" w:rsidP="00A15162">
            <w:pPr>
              <w:pStyle w:val="ResumeText"/>
              <w:numPr>
                <w:ilvl w:val="0"/>
                <w:numId w:val="4"/>
              </w:numPr>
              <w:spacing w:before="20" w:after="20" w:line="264" w:lineRule="auto"/>
              <w:ind w:right="84"/>
            </w:pPr>
            <w:r>
              <w:t xml:space="preserve">Piloted the release of </w:t>
            </w:r>
            <w:proofErr w:type="spellStart"/>
            <w:r>
              <w:t>Chromebrooks</w:t>
            </w:r>
            <w:proofErr w:type="spellEnd"/>
            <w:r>
              <w:t xml:space="preserve"> to </w:t>
            </w:r>
            <w:r w:rsidR="007D2672">
              <w:t>the</w:t>
            </w:r>
            <w:r>
              <w:t xml:space="preserve"> high</w:t>
            </w:r>
            <w:r w:rsidR="00653EC6">
              <w:t xml:space="preserve"> school (initial release of ~100</w:t>
            </w:r>
            <w:r>
              <w:t xml:space="preserve"> devices)</w:t>
            </w:r>
          </w:p>
          <w:p w14:paraId="66C38AE4" w14:textId="77777777" w:rsidR="00726C63" w:rsidRDefault="00726C63" w:rsidP="00A15162">
            <w:pPr>
              <w:pStyle w:val="ResumeText"/>
              <w:numPr>
                <w:ilvl w:val="0"/>
                <w:numId w:val="4"/>
              </w:numPr>
              <w:spacing w:before="20" w:after="20" w:line="264" w:lineRule="auto"/>
              <w:ind w:right="84"/>
            </w:pPr>
            <w:r>
              <w:t>Competed in various ACM programming competitions</w:t>
            </w:r>
            <w:r w:rsidR="007D2672">
              <w:t xml:space="preserve"> as part of the AP Computer Science Club</w:t>
            </w:r>
            <w:r>
              <w:t>, working alongside a team to solve various problems in a set amount of time</w:t>
            </w:r>
            <w:r w:rsidR="007D2672">
              <w:t xml:space="preserve"> (using the Java programming language)</w:t>
            </w:r>
          </w:p>
          <w:p w14:paraId="43F1C613" w14:textId="77777777" w:rsidR="009C4B96" w:rsidRDefault="009C4B96" w:rsidP="00A15162">
            <w:pPr>
              <w:pStyle w:val="ResumeText"/>
              <w:numPr>
                <w:ilvl w:val="0"/>
                <w:numId w:val="4"/>
              </w:numPr>
              <w:spacing w:before="20" w:after="20" w:line="264" w:lineRule="auto"/>
              <w:ind w:right="84"/>
            </w:pPr>
            <w:r>
              <w:t xml:space="preserve">Created Windows application (ATOM) used as an alarm clock, receiving voice input and relaying current news and information to user upon wakeup (i.e. daily weather and </w:t>
            </w:r>
            <w:r w:rsidR="007509DF">
              <w:t>time slept)</w:t>
            </w:r>
          </w:p>
          <w:p w14:paraId="6691E87C" w14:textId="649BBFF8" w:rsidR="00653EC6" w:rsidRDefault="00653EC6" w:rsidP="00A15162">
            <w:pPr>
              <w:pStyle w:val="ResumeText"/>
              <w:numPr>
                <w:ilvl w:val="0"/>
                <w:numId w:val="4"/>
              </w:numPr>
              <w:spacing w:before="20" w:after="20" w:line="264" w:lineRule="auto"/>
              <w:ind w:right="84"/>
            </w:pPr>
            <w:r>
              <w:t xml:space="preserve">C++ </w:t>
            </w:r>
            <w:r w:rsidR="00A15162">
              <w:t>knowledge</w:t>
            </w:r>
            <w:r>
              <w:t>, with focus on object-oriented design</w:t>
            </w:r>
          </w:p>
        </w:tc>
      </w:tr>
      <w:tr w:rsidR="00A15162" w14:paraId="4EEE0525" w14:textId="77777777" w:rsidTr="00BE0999">
        <w:tc>
          <w:tcPr>
            <w:tcW w:w="1647" w:type="dxa"/>
          </w:tcPr>
          <w:p w14:paraId="7D933CC8" w14:textId="1AF38E67" w:rsidR="009114E1" w:rsidRDefault="00F078E0">
            <w:pPr>
              <w:pStyle w:val="Heading1"/>
              <w:outlineLvl w:val="0"/>
            </w:pPr>
            <w:r>
              <w:t>Work History</w:t>
            </w:r>
          </w:p>
        </w:tc>
        <w:tc>
          <w:tcPr>
            <w:tcW w:w="154" w:type="dxa"/>
          </w:tcPr>
          <w:p w14:paraId="148FC550" w14:textId="77777777" w:rsidR="009114E1" w:rsidRDefault="009114E1"/>
        </w:tc>
        <w:tc>
          <w:tcPr>
            <w:tcW w:w="9189" w:type="dxa"/>
          </w:tcPr>
          <w:p w14:paraId="41552663" w14:textId="62CF38A5" w:rsidR="002805E5" w:rsidRPr="00A9449D" w:rsidRDefault="00C252CB" w:rsidP="00F752D3">
            <w:pPr>
              <w:pStyle w:val="Heading2"/>
              <w:ind w:right="86"/>
              <w:outlineLvl w:val="1"/>
            </w:pPr>
            <w:r>
              <w:t>Socialgist (</w:t>
            </w:r>
            <w:r w:rsidR="00B61B76">
              <w:t>Effyis, Inc.</w:t>
            </w:r>
            <w:r>
              <w:t>)</w:t>
            </w:r>
            <w:r w:rsidR="00B61B76">
              <w:t xml:space="preserve">- </w:t>
            </w:r>
            <w:r w:rsidR="00EA3265">
              <w:t xml:space="preserve">Junior </w:t>
            </w:r>
            <w:r>
              <w:t>Programmer</w:t>
            </w:r>
            <w:r w:rsidR="00A935FD">
              <w:t xml:space="preserve">                                                   </w:t>
            </w:r>
            <w:proofErr w:type="gramStart"/>
            <w:r w:rsidR="00A935FD">
              <w:t xml:space="preserve">   </w:t>
            </w:r>
            <w:r w:rsidR="002805E5">
              <w:t>(</w:t>
            </w:r>
            <w:proofErr w:type="gramEnd"/>
            <w:r w:rsidR="002805E5">
              <w:t xml:space="preserve">May 2017 – </w:t>
            </w:r>
            <w:r w:rsidR="00BE0999">
              <w:t>August 2017</w:t>
            </w:r>
            <w:r w:rsidR="002805E5">
              <w:t>)</w:t>
            </w:r>
          </w:p>
          <w:p w14:paraId="25189C63" w14:textId="4B5C29C3" w:rsidR="002805E5" w:rsidRDefault="00A44B5F" w:rsidP="00BE0999">
            <w:pPr>
              <w:pStyle w:val="ResumeText"/>
              <w:numPr>
                <w:ilvl w:val="0"/>
                <w:numId w:val="10"/>
              </w:numPr>
              <w:spacing w:line="264" w:lineRule="auto"/>
              <w:ind w:right="86"/>
            </w:pPr>
            <w:r>
              <w:t xml:space="preserve">Write programs (using </w:t>
            </w:r>
            <w:r w:rsidRPr="00A44B5F">
              <w:t>Python</w:t>
            </w:r>
            <w:r>
              <w:t xml:space="preserve"> and Node.js)</w:t>
            </w:r>
            <w:r w:rsidRPr="00A44B5F">
              <w:t xml:space="preserve"> and </w:t>
            </w:r>
            <w:r>
              <w:t>implement</w:t>
            </w:r>
            <w:r w:rsidRPr="00A44B5F">
              <w:t xml:space="preserve"> </w:t>
            </w:r>
            <w:r>
              <w:t xml:space="preserve">technologies </w:t>
            </w:r>
            <w:r w:rsidRPr="00A44B5F">
              <w:t>such as MySQL</w:t>
            </w:r>
            <w:r w:rsidR="003C40DC">
              <w:t xml:space="preserve"> and </w:t>
            </w:r>
            <w:proofErr w:type="spellStart"/>
            <w:r w:rsidR="003C40DC">
              <w:t>HBase</w:t>
            </w:r>
            <w:proofErr w:type="spellEnd"/>
            <w:r w:rsidRPr="00A44B5F">
              <w:t xml:space="preserve"> in order t</w:t>
            </w:r>
            <w:r>
              <w:t xml:space="preserve">o parse the web </w:t>
            </w:r>
            <w:r w:rsidR="00201D01">
              <w:t>and store</w:t>
            </w:r>
            <w:r>
              <w:t xml:space="preserve"> information</w:t>
            </w:r>
          </w:p>
          <w:p w14:paraId="394B7551" w14:textId="5122FB6B" w:rsidR="00A44B5F" w:rsidRDefault="00A35B56" w:rsidP="00BE0999">
            <w:pPr>
              <w:pStyle w:val="ResumeText"/>
              <w:numPr>
                <w:ilvl w:val="0"/>
                <w:numId w:val="10"/>
              </w:numPr>
              <w:spacing w:line="264" w:lineRule="auto"/>
              <w:ind w:right="86"/>
            </w:pPr>
            <w:r>
              <w:t>Work with a team</w:t>
            </w:r>
            <w:r w:rsidR="00A15138">
              <w:t xml:space="preserve"> </w:t>
            </w:r>
            <w:r w:rsidR="00201D01">
              <w:t xml:space="preserve">to develop software </w:t>
            </w:r>
            <w:r w:rsidR="00A15138">
              <w:t>that</w:t>
            </w:r>
            <w:r>
              <w:t xml:space="preserve"> </w:t>
            </w:r>
            <w:r w:rsidR="00A15138">
              <w:t>collects and process</w:t>
            </w:r>
            <w:r>
              <w:t xml:space="preserve"> mass amounts of data</w:t>
            </w:r>
          </w:p>
          <w:p w14:paraId="5C85AAB8" w14:textId="5C844A36" w:rsidR="00A35B56" w:rsidRDefault="00A35B56" w:rsidP="00BE0999">
            <w:pPr>
              <w:pStyle w:val="ResumeText"/>
              <w:numPr>
                <w:ilvl w:val="0"/>
                <w:numId w:val="10"/>
              </w:numPr>
              <w:spacing w:line="264" w:lineRule="auto"/>
              <w:ind w:right="86"/>
            </w:pPr>
            <w:r>
              <w:t>Report</w:t>
            </w:r>
            <w:r w:rsidR="00BE0999">
              <w:t>ed</w:t>
            </w:r>
            <w:r>
              <w:t xml:space="preserve"> directly to Chief Technology O</w:t>
            </w:r>
            <w:r w:rsidRPr="00A35B56">
              <w:t>fficer</w:t>
            </w:r>
            <w:r w:rsidR="00CA1CE7">
              <w:t>, Pat McMahon</w:t>
            </w:r>
          </w:p>
          <w:p w14:paraId="5D952D7C" w14:textId="680682C9" w:rsidR="009114E1" w:rsidRPr="00A9449D" w:rsidRDefault="00B61B76" w:rsidP="00A15162">
            <w:pPr>
              <w:pStyle w:val="Heading2"/>
              <w:ind w:right="84"/>
              <w:outlineLvl w:val="1"/>
            </w:pPr>
            <w:r w:rsidRPr="00A9449D">
              <w:t>Warwick Hills Golf and Country Club</w:t>
            </w:r>
            <w:r>
              <w:t xml:space="preserve">- Black level caddy </w:t>
            </w:r>
            <w:r w:rsidR="00A935FD">
              <w:t xml:space="preserve">                      </w:t>
            </w:r>
            <w:proofErr w:type="gramStart"/>
            <w:r w:rsidR="00A935FD">
              <w:t xml:space="preserve">   </w:t>
            </w:r>
            <w:r w:rsidR="002805E5">
              <w:t>(</w:t>
            </w:r>
            <w:proofErr w:type="gramEnd"/>
            <w:r w:rsidR="00BE0999">
              <w:t>Summer 2015, 2016, 2017</w:t>
            </w:r>
            <w:r w:rsidR="002805E5">
              <w:t>)</w:t>
            </w:r>
          </w:p>
          <w:p w14:paraId="1BB6D347" w14:textId="779731B0" w:rsidR="00742785" w:rsidRDefault="007D2672" w:rsidP="00A15162">
            <w:pPr>
              <w:pStyle w:val="ResumeText"/>
              <w:numPr>
                <w:ilvl w:val="0"/>
                <w:numId w:val="10"/>
              </w:numPr>
              <w:ind w:right="84"/>
            </w:pPr>
            <w:r>
              <w:t xml:space="preserve">Achieved highest level </w:t>
            </w:r>
            <w:r w:rsidR="00742785">
              <w:t xml:space="preserve">caddy rank in just two years, completing over 40 loops in one year </w:t>
            </w:r>
          </w:p>
          <w:p w14:paraId="6CF67CA2" w14:textId="6CD9DCAD" w:rsidR="009114E1" w:rsidRDefault="00742785" w:rsidP="00A15162">
            <w:pPr>
              <w:pStyle w:val="ResumeText"/>
              <w:numPr>
                <w:ilvl w:val="0"/>
                <w:numId w:val="10"/>
              </w:numPr>
              <w:ind w:right="84"/>
            </w:pPr>
            <w:r>
              <w:t xml:space="preserve">Acclaimed to be “one of the most personable caddies at </w:t>
            </w:r>
            <w:r w:rsidR="008E1BFD">
              <w:t>the club” by the GM</w:t>
            </w:r>
            <w:r>
              <w:t xml:space="preserve">, Chris </w:t>
            </w:r>
            <w:proofErr w:type="spellStart"/>
            <w:r>
              <w:t>Castleman</w:t>
            </w:r>
            <w:proofErr w:type="spellEnd"/>
          </w:p>
          <w:p w14:paraId="29BE1323" w14:textId="1CFC2173" w:rsidR="00A44B5F" w:rsidRPr="00A9449D" w:rsidRDefault="003E1A4B" w:rsidP="00A44B5F">
            <w:pPr>
              <w:pStyle w:val="Heading2"/>
              <w:ind w:right="84"/>
              <w:outlineLvl w:val="1"/>
            </w:pPr>
            <w:r>
              <w:t xml:space="preserve">LaPalm Computer Consulting- </w:t>
            </w:r>
            <w:r w:rsidR="00B61B76">
              <w:t xml:space="preserve">INTERN </w:t>
            </w:r>
            <w:r w:rsidR="00A935FD">
              <w:t xml:space="preserve">                                                               </w:t>
            </w:r>
            <w:proofErr w:type="gramStart"/>
            <w:r w:rsidR="00A935FD">
              <w:t xml:space="preserve">   </w:t>
            </w:r>
            <w:r w:rsidR="00A44B5F" w:rsidRPr="00A9449D">
              <w:t>(</w:t>
            </w:r>
            <w:proofErr w:type="gramEnd"/>
            <w:r w:rsidR="00A44B5F">
              <w:t xml:space="preserve">AUGUST </w:t>
            </w:r>
            <w:r w:rsidR="00A44B5F" w:rsidRPr="00A9449D">
              <w:t xml:space="preserve">2014 – </w:t>
            </w:r>
            <w:r w:rsidR="00A44B5F">
              <w:t xml:space="preserve">JUNE </w:t>
            </w:r>
            <w:r w:rsidR="00A44B5F" w:rsidRPr="00A9449D">
              <w:t>2016)</w:t>
            </w:r>
          </w:p>
          <w:p w14:paraId="3EFEC590" w14:textId="69CA4E6E" w:rsidR="00A44B5F" w:rsidRDefault="00A44B5F" w:rsidP="00BE0999">
            <w:pPr>
              <w:pStyle w:val="ResumeText"/>
              <w:numPr>
                <w:ilvl w:val="0"/>
                <w:numId w:val="10"/>
              </w:numPr>
              <w:spacing w:line="264" w:lineRule="auto"/>
              <w:ind w:right="84"/>
            </w:pPr>
            <w:r>
              <w:t>Collaborated with the owner of the company in order to revamp and maintain school wide network of approximately 400 computers (using Active Directory and Ubuntu servers)</w:t>
            </w:r>
          </w:p>
        </w:tc>
      </w:tr>
      <w:tr w:rsidR="00A15162" w14:paraId="7ADF9857" w14:textId="03D5DD1B" w:rsidTr="00BE0999">
        <w:tc>
          <w:tcPr>
            <w:tcW w:w="1647" w:type="dxa"/>
          </w:tcPr>
          <w:p w14:paraId="1C48427F" w14:textId="4FD4046A" w:rsidR="00B961C9" w:rsidRDefault="00B961C9">
            <w:pPr>
              <w:pStyle w:val="Heading1"/>
              <w:outlineLvl w:val="0"/>
            </w:pPr>
            <w:r>
              <w:t>Achievements</w:t>
            </w:r>
          </w:p>
        </w:tc>
        <w:tc>
          <w:tcPr>
            <w:tcW w:w="154" w:type="dxa"/>
          </w:tcPr>
          <w:p w14:paraId="1B2BC4C0" w14:textId="77777777" w:rsidR="00B961C9" w:rsidRDefault="00B961C9"/>
        </w:tc>
        <w:tc>
          <w:tcPr>
            <w:tcW w:w="9189" w:type="dxa"/>
          </w:tcPr>
          <w:p w14:paraId="4933B3DE" w14:textId="4F30F63C" w:rsidR="00B961C9" w:rsidRPr="00A9449D" w:rsidRDefault="00B961C9" w:rsidP="00A15162">
            <w:pPr>
              <w:pStyle w:val="Heading2"/>
              <w:ind w:right="84"/>
              <w:outlineLvl w:val="1"/>
            </w:pPr>
            <w:r w:rsidRPr="00A9449D">
              <w:t>PUBLIC SPEAKING</w:t>
            </w:r>
            <w:r w:rsidR="00454311" w:rsidRPr="00A9449D">
              <w:t xml:space="preserve"> Competition Champion</w:t>
            </w:r>
          </w:p>
          <w:p w14:paraId="5F88209E" w14:textId="62B2C9FC" w:rsidR="00B961C9" w:rsidRDefault="00454311" w:rsidP="00A15162">
            <w:pPr>
              <w:pStyle w:val="ListParagraph"/>
              <w:numPr>
                <w:ilvl w:val="0"/>
                <w:numId w:val="9"/>
              </w:numPr>
              <w:spacing w:before="0" w:after="0" w:line="264" w:lineRule="auto"/>
              <w:ind w:right="84"/>
            </w:pPr>
            <w:r>
              <w:t>Placed first in school wide forensics public speaking event (2016 Sr. Year)</w:t>
            </w:r>
          </w:p>
          <w:p w14:paraId="0458267E" w14:textId="05042019" w:rsidR="00B961C9" w:rsidRPr="00A9449D" w:rsidRDefault="007E1BE5" w:rsidP="00A15162">
            <w:pPr>
              <w:pStyle w:val="Heading2"/>
              <w:ind w:right="84"/>
              <w:outlineLvl w:val="1"/>
            </w:pPr>
            <w:r w:rsidRPr="00A9449D">
              <w:t>National Honors Society Member (2015) and President (2016)</w:t>
            </w:r>
          </w:p>
          <w:p w14:paraId="3E9013E6" w14:textId="69CBB4A5" w:rsidR="007E1BE5" w:rsidRDefault="007E1BE5" w:rsidP="00F2026A">
            <w:pPr>
              <w:pStyle w:val="ListParagraph"/>
              <w:numPr>
                <w:ilvl w:val="0"/>
                <w:numId w:val="8"/>
              </w:numPr>
              <w:spacing w:before="0" w:after="60" w:line="264" w:lineRule="auto"/>
              <w:ind w:right="86"/>
            </w:pPr>
            <w:r>
              <w:t>Member Jr. Year (2015</w:t>
            </w:r>
            <w:r w:rsidR="00E75CCC">
              <w:t>)</w:t>
            </w:r>
            <w:r w:rsidR="002805E5">
              <w:t xml:space="preserve">; </w:t>
            </w:r>
            <w:r>
              <w:t>President</w:t>
            </w:r>
            <w:r w:rsidR="00E75CCC">
              <w:t xml:space="preserve"> Sr. Year (2016)</w:t>
            </w:r>
            <w:r>
              <w:t xml:space="preserve"> </w:t>
            </w:r>
          </w:p>
        </w:tc>
      </w:tr>
      <w:tr w:rsidR="00A15162" w14:paraId="72B097E6" w14:textId="77777777" w:rsidTr="00BE0999">
        <w:trPr>
          <w:trHeight w:val="1727"/>
        </w:trPr>
        <w:tc>
          <w:tcPr>
            <w:tcW w:w="1647" w:type="dxa"/>
          </w:tcPr>
          <w:p w14:paraId="48CB671A" w14:textId="737FEBA9" w:rsidR="00653EC6" w:rsidRDefault="00DB6C21" w:rsidP="00653EC6">
            <w:pPr>
              <w:pStyle w:val="Heading1"/>
              <w:spacing w:line="264" w:lineRule="auto"/>
              <w:contextualSpacing/>
              <w:outlineLvl w:val="0"/>
            </w:pPr>
            <w:r>
              <w:t>ExtraC</w:t>
            </w:r>
            <w:r w:rsidR="00B961C9">
              <w:t>urricula</w:t>
            </w:r>
            <w:r w:rsidR="00653EC6">
              <w:t>R</w:t>
            </w:r>
          </w:p>
          <w:p w14:paraId="6EE443FA" w14:textId="0D8097ED" w:rsidR="00B961C9" w:rsidRPr="00B961C9" w:rsidRDefault="00653EC6" w:rsidP="00653EC6">
            <w:pPr>
              <w:pStyle w:val="Heading1"/>
              <w:spacing w:line="264" w:lineRule="auto"/>
              <w:contextualSpacing/>
              <w:outlineLvl w:val="0"/>
            </w:pPr>
            <w:r>
              <w:t>Activites</w:t>
            </w:r>
          </w:p>
        </w:tc>
        <w:tc>
          <w:tcPr>
            <w:tcW w:w="154" w:type="dxa"/>
          </w:tcPr>
          <w:p w14:paraId="4610D01F" w14:textId="77777777" w:rsidR="00DB6C21" w:rsidRDefault="00DB6C21"/>
        </w:tc>
        <w:tc>
          <w:tcPr>
            <w:tcW w:w="9189" w:type="dxa"/>
          </w:tcPr>
          <w:p w14:paraId="0E0D0A4F" w14:textId="6EE34518" w:rsidR="00620F3A" w:rsidRPr="00A9449D" w:rsidRDefault="003727D9" w:rsidP="00A15162">
            <w:pPr>
              <w:pStyle w:val="Heading2"/>
              <w:ind w:right="84"/>
              <w:outlineLvl w:val="1"/>
            </w:pPr>
            <w:r w:rsidRPr="00A9449D">
              <w:t xml:space="preserve">SuccesSful </w:t>
            </w:r>
            <w:r w:rsidR="00454311" w:rsidRPr="00A9449D">
              <w:t xml:space="preserve">Competitive </w:t>
            </w:r>
            <w:r w:rsidRPr="00A9449D">
              <w:t>Golfer</w:t>
            </w:r>
          </w:p>
          <w:p w14:paraId="443A1E88" w14:textId="1652AF63" w:rsidR="00A935FD" w:rsidRDefault="00A935FD" w:rsidP="00A15162">
            <w:pPr>
              <w:pStyle w:val="ResumeText"/>
              <w:numPr>
                <w:ilvl w:val="0"/>
                <w:numId w:val="6"/>
              </w:numPr>
              <w:spacing w:line="264" w:lineRule="auto"/>
              <w:ind w:right="84"/>
            </w:pPr>
            <w:r>
              <w:t xml:space="preserve">MSU Club Golf Team </w:t>
            </w:r>
            <w:r>
              <w:t>Vice</w:t>
            </w:r>
            <w:r w:rsidR="00CA1CE7">
              <w:t xml:space="preserve"> </w:t>
            </w:r>
            <w:r>
              <w:t>President</w:t>
            </w:r>
            <w:r>
              <w:t xml:space="preserve"> and League Chairman</w:t>
            </w:r>
            <w:r>
              <w:t xml:space="preserve"> 2017</w:t>
            </w:r>
          </w:p>
          <w:p w14:paraId="25513265" w14:textId="148C31D0" w:rsidR="00620F3A" w:rsidRDefault="003727D9" w:rsidP="00A15162">
            <w:pPr>
              <w:pStyle w:val="ResumeText"/>
              <w:numPr>
                <w:ilvl w:val="0"/>
                <w:numId w:val="6"/>
              </w:numPr>
              <w:spacing w:line="264" w:lineRule="auto"/>
              <w:ind w:right="84"/>
            </w:pPr>
            <w:r>
              <w:t>Played Competitive Golf for over 8 years</w:t>
            </w:r>
          </w:p>
          <w:p w14:paraId="6930123F" w14:textId="77777777" w:rsidR="00454311" w:rsidRDefault="003727D9" w:rsidP="00A15162">
            <w:pPr>
              <w:pStyle w:val="ListParagraph"/>
              <w:numPr>
                <w:ilvl w:val="0"/>
                <w:numId w:val="6"/>
              </w:numPr>
              <w:spacing w:before="0" w:after="0" w:line="264" w:lineRule="auto"/>
              <w:ind w:right="84"/>
            </w:pPr>
            <w:r>
              <w:t>Won the Michigan High School Athletic Association State Championship Sr. Year (2016)</w:t>
            </w:r>
          </w:p>
          <w:p w14:paraId="1C544C9A" w14:textId="77777777" w:rsidR="00454311" w:rsidRDefault="00454311" w:rsidP="00A15162">
            <w:pPr>
              <w:pStyle w:val="ListParagraph"/>
              <w:numPr>
                <w:ilvl w:val="0"/>
                <w:numId w:val="6"/>
              </w:numPr>
              <w:spacing w:before="0" w:after="0" w:line="264" w:lineRule="auto"/>
              <w:ind w:right="84"/>
            </w:pPr>
            <w:r>
              <w:t>Qualified for 2016 Michigan Amateur Championship</w:t>
            </w:r>
          </w:p>
          <w:p w14:paraId="3AA54E10" w14:textId="10A27A4A" w:rsidR="00620F3A" w:rsidRDefault="007252DE" w:rsidP="00A935FD">
            <w:pPr>
              <w:pStyle w:val="ListParagraph"/>
              <w:numPr>
                <w:ilvl w:val="0"/>
                <w:numId w:val="6"/>
              </w:numPr>
              <w:spacing w:before="0" w:after="0" w:line="264" w:lineRule="auto"/>
              <w:ind w:right="84"/>
            </w:pPr>
            <w:r>
              <w:t>All State Team Golfer</w:t>
            </w:r>
            <w:r w:rsidR="004B6C5A">
              <w:t xml:space="preserve"> Jr. and Sr. Year (2015 &amp; 2016)</w:t>
            </w:r>
          </w:p>
        </w:tc>
      </w:tr>
    </w:tbl>
    <w:p w14:paraId="7BC03575" w14:textId="1FBA5F64" w:rsidR="009114E1" w:rsidRDefault="009114E1" w:rsidP="00142C70">
      <w:pPr>
        <w:tabs>
          <w:tab w:val="left" w:pos="1631"/>
        </w:tabs>
      </w:pPr>
    </w:p>
    <w:sectPr w:rsidR="009114E1" w:rsidSect="00620F3A">
      <w:footerReference w:type="default" r:id="rId12"/>
      <w:pgSz w:w="12240" w:h="15840" w:code="1"/>
      <w:pgMar w:top="360" w:right="720" w:bottom="965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FC9530" w14:textId="77777777" w:rsidR="00016E2C" w:rsidRDefault="00016E2C">
      <w:pPr>
        <w:spacing w:before="0" w:after="0" w:line="240" w:lineRule="auto"/>
      </w:pPr>
      <w:r>
        <w:separator/>
      </w:r>
    </w:p>
  </w:endnote>
  <w:endnote w:type="continuationSeparator" w:id="0">
    <w:p w14:paraId="13231632" w14:textId="77777777" w:rsidR="00016E2C" w:rsidRDefault="00016E2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  <w:tblDescription w:val="Footer table"/>
    </w:tblPr>
    <w:tblGrid>
      <w:gridCol w:w="5148"/>
      <w:gridCol w:w="5148"/>
    </w:tblGrid>
    <w:tr w:rsidR="009114E1" w14:paraId="5417B265" w14:textId="77777777">
      <w:tc>
        <w:tcPr>
          <w:tcW w:w="5148" w:type="dxa"/>
        </w:tcPr>
        <w:p w14:paraId="37A98260" w14:textId="77777777" w:rsidR="009114E1" w:rsidRDefault="00F078E0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E0999">
            <w:rPr>
              <w:noProof/>
            </w:rPr>
            <w:t>2</w:t>
          </w:r>
          <w:r>
            <w:fldChar w:fldCharType="end"/>
          </w:r>
        </w:p>
      </w:tc>
      <w:sdt>
        <w:sdtPr>
          <w:alias w:val="Your Name"/>
          <w:tag w:val=""/>
          <w:id w:val="-1352728942"/>
          <w:placeholder>
            <w:docPart w:val="3A5C7E3048AA1A498A390E129C59C3A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14:paraId="7CFB69D3" w14:textId="5F304759" w:rsidR="009114E1" w:rsidRDefault="00CD4EF0">
              <w:pPr>
                <w:pStyle w:val="Footer"/>
                <w:jc w:val="right"/>
              </w:pPr>
              <w:r>
                <w:t>Tyler J. Rozwadowski</w:t>
              </w:r>
            </w:p>
          </w:tc>
        </w:sdtContent>
      </w:sdt>
    </w:tr>
  </w:tbl>
  <w:p w14:paraId="2C23B884" w14:textId="77777777" w:rsidR="009114E1" w:rsidRDefault="009114E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7FC87C" w14:textId="77777777" w:rsidR="00016E2C" w:rsidRDefault="00016E2C">
      <w:pPr>
        <w:spacing w:before="0" w:after="0" w:line="240" w:lineRule="auto"/>
      </w:pPr>
      <w:r>
        <w:separator/>
      </w:r>
    </w:p>
  </w:footnote>
  <w:footnote w:type="continuationSeparator" w:id="0">
    <w:p w14:paraId="1AC44A4F" w14:textId="77777777" w:rsidR="00016E2C" w:rsidRDefault="00016E2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D96FA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8BF40CD"/>
    <w:multiLevelType w:val="hybridMultilevel"/>
    <w:tmpl w:val="5A224792"/>
    <w:lvl w:ilvl="0" w:tplc="AB8C87EA">
      <w:start w:val="1"/>
      <w:numFmt w:val="bullet"/>
      <w:lvlText w:val=""/>
      <w:lvlJc w:val="left"/>
      <w:pPr>
        <w:ind w:left="8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9" w:hanging="360"/>
      </w:pPr>
      <w:rPr>
        <w:rFonts w:ascii="Wingdings" w:hAnsi="Wingdings" w:hint="default"/>
      </w:rPr>
    </w:lvl>
  </w:abstractNum>
  <w:abstractNum w:abstractNumId="2">
    <w:nsid w:val="261F2F7D"/>
    <w:multiLevelType w:val="hybridMultilevel"/>
    <w:tmpl w:val="34A046FE"/>
    <w:lvl w:ilvl="0" w:tplc="AB8C87EA">
      <w:start w:val="1"/>
      <w:numFmt w:val="bullet"/>
      <w:lvlText w:val=""/>
      <w:lvlJc w:val="left"/>
      <w:pPr>
        <w:ind w:left="8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3">
    <w:nsid w:val="3801405A"/>
    <w:multiLevelType w:val="hybridMultilevel"/>
    <w:tmpl w:val="16BC6F48"/>
    <w:lvl w:ilvl="0" w:tplc="AB8C87EA">
      <w:start w:val="1"/>
      <w:numFmt w:val="bullet"/>
      <w:lvlText w:val=""/>
      <w:lvlJc w:val="left"/>
      <w:pPr>
        <w:ind w:left="8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4">
    <w:nsid w:val="44594450"/>
    <w:multiLevelType w:val="hybridMultilevel"/>
    <w:tmpl w:val="FD4035A6"/>
    <w:lvl w:ilvl="0" w:tplc="AB8C87EA">
      <w:start w:val="1"/>
      <w:numFmt w:val="bullet"/>
      <w:lvlText w:val=""/>
      <w:lvlJc w:val="left"/>
      <w:pPr>
        <w:ind w:left="57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5">
    <w:nsid w:val="4E985B9D"/>
    <w:multiLevelType w:val="hybridMultilevel"/>
    <w:tmpl w:val="BA2A7938"/>
    <w:lvl w:ilvl="0" w:tplc="AB8C87EA">
      <w:start w:val="1"/>
      <w:numFmt w:val="bullet"/>
      <w:lvlText w:val=""/>
      <w:lvlJc w:val="left"/>
      <w:pPr>
        <w:ind w:left="8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6">
    <w:nsid w:val="64B255F0"/>
    <w:multiLevelType w:val="hybridMultilevel"/>
    <w:tmpl w:val="3320D988"/>
    <w:lvl w:ilvl="0" w:tplc="E5E40874">
      <w:start w:val="1"/>
      <w:numFmt w:val="bullet"/>
      <w:lvlText w:val="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7">
    <w:nsid w:val="64EA225C"/>
    <w:multiLevelType w:val="hybridMultilevel"/>
    <w:tmpl w:val="5C6AD828"/>
    <w:lvl w:ilvl="0" w:tplc="AB8C87EA">
      <w:start w:val="1"/>
      <w:numFmt w:val="bullet"/>
      <w:lvlText w:val=""/>
      <w:lvlJc w:val="left"/>
      <w:pPr>
        <w:ind w:left="8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8">
    <w:nsid w:val="671C5888"/>
    <w:multiLevelType w:val="hybridMultilevel"/>
    <w:tmpl w:val="257A3F72"/>
    <w:lvl w:ilvl="0" w:tplc="AB8C87EA">
      <w:start w:val="1"/>
      <w:numFmt w:val="bullet"/>
      <w:lvlText w:val=""/>
      <w:lvlJc w:val="left"/>
      <w:pPr>
        <w:ind w:left="8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9">
    <w:nsid w:val="6B8C24C4"/>
    <w:multiLevelType w:val="hybridMultilevel"/>
    <w:tmpl w:val="4F96AA3A"/>
    <w:lvl w:ilvl="0" w:tplc="AB1018CE">
      <w:start w:val="1"/>
      <w:numFmt w:val="bullet"/>
      <w:lvlText w:val="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10">
    <w:nsid w:val="74C62AEF"/>
    <w:multiLevelType w:val="hybridMultilevel"/>
    <w:tmpl w:val="97E6E010"/>
    <w:lvl w:ilvl="0" w:tplc="AB8C87EA">
      <w:start w:val="1"/>
      <w:numFmt w:val="bullet"/>
      <w:lvlText w:val=""/>
      <w:lvlJc w:val="left"/>
      <w:pPr>
        <w:ind w:left="8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11">
    <w:nsid w:val="7A5322EF"/>
    <w:multiLevelType w:val="hybridMultilevel"/>
    <w:tmpl w:val="B6626662"/>
    <w:lvl w:ilvl="0" w:tplc="0409000D">
      <w:start w:val="1"/>
      <w:numFmt w:val="bullet"/>
      <w:lvlText w:val=""/>
      <w:lvlJc w:val="left"/>
      <w:pPr>
        <w:ind w:left="89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9"/>
  </w:num>
  <w:num w:numId="5">
    <w:abstractNumId w:val="0"/>
  </w:num>
  <w:num w:numId="6">
    <w:abstractNumId w:val="3"/>
  </w:num>
  <w:num w:numId="7">
    <w:abstractNumId w:val="1"/>
  </w:num>
  <w:num w:numId="8">
    <w:abstractNumId w:val="8"/>
  </w:num>
  <w:num w:numId="9">
    <w:abstractNumId w:val="2"/>
  </w:num>
  <w:num w:numId="10">
    <w:abstractNumId w:val="7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attachedTemplate r:id="rId1"/>
  <w:defaultTabStop w:val="864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5FC"/>
    <w:rsid w:val="00016E2C"/>
    <w:rsid w:val="00141231"/>
    <w:rsid w:val="00142C70"/>
    <w:rsid w:val="00201D01"/>
    <w:rsid w:val="002805E5"/>
    <w:rsid w:val="002D50D5"/>
    <w:rsid w:val="003727D9"/>
    <w:rsid w:val="003C40DC"/>
    <w:rsid w:val="003E1A4B"/>
    <w:rsid w:val="003F3F6D"/>
    <w:rsid w:val="003F4008"/>
    <w:rsid w:val="003F76B5"/>
    <w:rsid w:val="00454311"/>
    <w:rsid w:val="00491799"/>
    <w:rsid w:val="00497EA6"/>
    <w:rsid w:val="004B6C5A"/>
    <w:rsid w:val="005B0D5D"/>
    <w:rsid w:val="00620F3A"/>
    <w:rsid w:val="00653EC6"/>
    <w:rsid w:val="00681C04"/>
    <w:rsid w:val="00685602"/>
    <w:rsid w:val="006D49F3"/>
    <w:rsid w:val="006D55FC"/>
    <w:rsid w:val="006F09BB"/>
    <w:rsid w:val="007252DE"/>
    <w:rsid w:val="00726C63"/>
    <w:rsid w:val="00742785"/>
    <w:rsid w:val="007509DF"/>
    <w:rsid w:val="0079369D"/>
    <w:rsid w:val="007D2672"/>
    <w:rsid w:val="007E1BE5"/>
    <w:rsid w:val="00835304"/>
    <w:rsid w:val="008E1BFD"/>
    <w:rsid w:val="009114E1"/>
    <w:rsid w:val="00951C25"/>
    <w:rsid w:val="009527BA"/>
    <w:rsid w:val="009650C7"/>
    <w:rsid w:val="009A2CB0"/>
    <w:rsid w:val="009C4B96"/>
    <w:rsid w:val="00A15138"/>
    <w:rsid w:val="00A15162"/>
    <w:rsid w:val="00A35B56"/>
    <w:rsid w:val="00A44B5F"/>
    <w:rsid w:val="00A73D26"/>
    <w:rsid w:val="00A935FD"/>
    <w:rsid w:val="00A9449D"/>
    <w:rsid w:val="00A95DE4"/>
    <w:rsid w:val="00B00CA4"/>
    <w:rsid w:val="00B03A16"/>
    <w:rsid w:val="00B20DE6"/>
    <w:rsid w:val="00B61B76"/>
    <w:rsid w:val="00B70532"/>
    <w:rsid w:val="00B961C9"/>
    <w:rsid w:val="00BE0999"/>
    <w:rsid w:val="00BE771F"/>
    <w:rsid w:val="00C2347C"/>
    <w:rsid w:val="00C252CB"/>
    <w:rsid w:val="00C904D4"/>
    <w:rsid w:val="00C94B56"/>
    <w:rsid w:val="00CA1CE7"/>
    <w:rsid w:val="00CD4EF0"/>
    <w:rsid w:val="00D01648"/>
    <w:rsid w:val="00D27A2B"/>
    <w:rsid w:val="00D51EE2"/>
    <w:rsid w:val="00DA4B5C"/>
    <w:rsid w:val="00DB6C21"/>
    <w:rsid w:val="00DD2529"/>
    <w:rsid w:val="00E65D6C"/>
    <w:rsid w:val="00E75CCC"/>
    <w:rsid w:val="00E951BD"/>
    <w:rsid w:val="00EA3265"/>
    <w:rsid w:val="00EB3A88"/>
    <w:rsid w:val="00EB3D40"/>
    <w:rsid w:val="00F078E0"/>
    <w:rsid w:val="00F2026A"/>
    <w:rsid w:val="00F65EB3"/>
    <w:rsid w:val="00F752D3"/>
    <w:rsid w:val="00FB2F34"/>
    <w:rsid w:val="00FC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3CC4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Heading2">
    <w:name w:val="heading 2"/>
    <w:basedOn w:val="Normal"/>
    <w:next w:val="Normal"/>
    <w:unhideWhenUsed/>
    <w:qFormat/>
    <w:rsid w:val="00A9449D"/>
    <w:pPr>
      <w:keepNext/>
      <w:keepLines/>
      <w:spacing w:before="20" w:after="0" w:line="240" w:lineRule="auto"/>
      <w:ind w:left="173" w:right="-43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rsid w:val="009C4B96"/>
    <w:pPr>
      <w:spacing w:before="0" w:after="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rsid w:val="00491799"/>
    <w:pPr>
      <w:spacing w:after="120"/>
    </w:pPr>
    <w:tblPr>
      <w:tblInd w:w="0" w:type="dxa"/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Pr>
      <w:color w:val="418AB3" w:themeColor="accent1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table" w:styleId="GridTable1Light-Accent2">
    <w:name w:val="Grid Table 1 Light Accent 2"/>
    <w:basedOn w:val="TableNormal"/>
    <w:uiPriority w:val="46"/>
    <w:rsid w:val="004917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1EA9F" w:themeColor="accent2" w:themeTint="66"/>
        <w:left w:val="single" w:sz="4" w:space="0" w:color="E1EA9F" w:themeColor="accent2" w:themeTint="66"/>
        <w:bottom w:val="single" w:sz="4" w:space="0" w:color="E1EA9F" w:themeColor="accent2" w:themeTint="66"/>
        <w:right w:val="single" w:sz="4" w:space="0" w:color="E1EA9F" w:themeColor="accent2" w:themeTint="66"/>
        <w:insideH w:val="single" w:sz="4" w:space="0" w:color="E1EA9F" w:themeColor="accent2" w:themeTint="66"/>
        <w:insideV w:val="single" w:sz="4" w:space="0" w:color="E1EA9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2"/>
    <w:rsid w:val="004917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1"/>
    <w:rsid w:val="004917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0"/>
    <w:rsid w:val="004917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semiHidden/>
    <w:qFormat/>
    <w:rsid w:val="00E75C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1EE2"/>
    <w:rPr>
      <w:color w:val="F59E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0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yler/Library/Containers/com.microsoft.Word/Data/Library/Caches/1033/TM03463069/Function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A5C7E3048AA1A498A390E129C59C3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0398F0-C2BB-4044-830B-153FAF119910}"/>
      </w:docPartPr>
      <w:docPartBody>
        <w:p w:rsidR="00AE31DE" w:rsidRDefault="005E6244">
          <w:pPr>
            <w:pStyle w:val="3A5C7E3048AA1A498A390E129C59C3A6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244"/>
    <w:rsid w:val="00135A73"/>
    <w:rsid w:val="00164B65"/>
    <w:rsid w:val="005E6244"/>
    <w:rsid w:val="00A736C5"/>
    <w:rsid w:val="00AA3EEC"/>
    <w:rsid w:val="00AB610D"/>
    <w:rsid w:val="00AE31DE"/>
    <w:rsid w:val="00BA5D27"/>
    <w:rsid w:val="00CE19C1"/>
    <w:rsid w:val="00DA58AE"/>
    <w:rsid w:val="00E26D4F"/>
    <w:rsid w:val="00EF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EF0A445076894A86C5EBD2A1DAE189">
    <w:name w:val="C9EF0A445076894A86C5EBD2A1DAE189"/>
  </w:style>
  <w:style w:type="paragraph" w:customStyle="1" w:styleId="B00C2DDC9C006842830B4F3D6A1D7EE3">
    <w:name w:val="B00C2DDC9C006842830B4F3D6A1D7EE3"/>
  </w:style>
  <w:style w:type="paragraph" w:customStyle="1" w:styleId="A461665048425A4D972B04153253DFE0">
    <w:name w:val="A461665048425A4D972B04153253DFE0"/>
  </w:style>
  <w:style w:type="paragraph" w:customStyle="1" w:styleId="430C52AD9559594592EDE4D869A7270D">
    <w:name w:val="430C52AD9559594592EDE4D869A7270D"/>
  </w:style>
  <w:style w:type="character" w:styleId="Emphasis">
    <w:name w:val="Emphasis"/>
    <w:basedOn w:val="DefaultParagraphFont"/>
    <w:unhideWhenUsed/>
    <w:qFormat/>
    <w:rPr>
      <w:color w:val="4472C4" w:themeColor="accent1"/>
    </w:rPr>
  </w:style>
  <w:style w:type="paragraph" w:customStyle="1" w:styleId="239280CB427D5B44ACA6EAE98825CCEF">
    <w:name w:val="239280CB427D5B44ACA6EAE98825CCEF"/>
  </w:style>
  <w:style w:type="character" w:styleId="PlaceholderText">
    <w:name w:val="Placeholder Text"/>
    <w:basedOn w:val="DefaultParagraphFont"/>
    <w:uiPriority w:val="99"/>
    <w:semiHidden/>
    <w:rsid w:val="00AE31DE"/>
    <w:rPr>
      <w:color w:val="808080"/>
    </w:rPr>
  </w:style>
  <w:style w:type="paragraph" w:customStyle="1" w:styleId="3A5C7E3048AA1A498A390E129C59C3A6">
    <w:name w:val="3A5C7E3048AA1A498A390E129C59C3A6"/>
  </w:style>
  <w:style w:type="paragraph" w:customStyle="1" w:styleId="3F1F1EA344546D488B63E05C199F6C39">
    <w:name w:val="3F1F1EA344546D488B63E05C199F6C39"/>
  </w:style>
  <w:style w:type="paragraph" w:customStyle="1" w:styleId="9367804FC4455C428478040DCF231DCF">
    <w:name w:val="9367804FC4455C428478040DCF231DCF"/>
  </w:style>
  <w:style w:type="paragraph" w:customStyle="1" w:styleId="07636C9E79726F46BF1BD86BBC8FB9E8">
    <w:name w:val="07636C9E79726F46BF1BD86BBC8FB9E8"/>
  </w:style>
  <w:style w:type="paragraph" w:customStyle="1" w:styleId="D540AEE8CCB6AB48B0FF8328DFC8C0D7">
    <w:name w:val="D540AEE8CCB6AB48B0FF8328DFC8C0D7"/>
  </w:style>
  <w:style w:type="paragraph" w:customStyle="1" w:styleId="C846A60B6ED7BD4DA4E3ADA2E0F58CE8">
    <w:name w:val="C846A60B6ED7BD4DA4E3ADA2E0F58CE8"/>
  </w:style>
  <w:style w:type="paragraph" w:customStyle="1" w:styleId="736F98B0C01280488610E1B8D8570F99">
    <w:name w:val="736F98B0C01280488610E1B8D8570F99"/>
  </w:style>
  <w:style w:type="paragraph" w:customStyle="1" w:styleId="3C38D25A2FD375458E27C57C2D7597C4">
    <w:name w:val="3C38D25A2FD375458E27C57C2D7597C4"/>
  </w:style>
  <w:style w:type="paragraph" w:customStyle="1" w:styleId="A7F3C386CE44F54A9FE035FCD7EC6BDD">
    <w:name w:val="A7F3C386CE44F54A9FE035FCD7EC6BDD"/>
  </w:style>
  <w:style w:type="paragraph" w:customStyle="1" w:styleId="C7A2854E54042841AA32DFCEDC01496C">
    <w:name w:val="C7A2854E54042841AA32DFCEDC01496C"/>
  </w:style>
  <w:style w:type="paragraph" w:customStyle="1" w:styleId="613D96222B93F2448BE32E130B6BC49F">
    <w:name w:val="613D96222B93F2448BE32E130B6BC49F"/>
  </w:style>
  <w:style w:type="paragraph" w:customStyle="1" w:styleId="A5423D1CF826454390FDEADCD47610E9">
    <w:name w:val="A5423D1CF826454390FDEADCD47610E9"/>
  </w:style>
  <w:style w:type="paragraph" w:customStyle="1" w:styleId="7DBE618D4C1E8240BEAB94E05CD32942">
    <w:name w:val="7DBE618D4C1E8240BEAB94E05CD32942"/>
  </w:style>
  <w:style w:type="paragraph" w:customStyle="1" w:styleId="F05D6BC899668B489DEB2919E6A707B6">
    <w:name w:val="F05D6BC899668B489DEB2919E6A707B6"/>
  </w:style>
  <w:style w:type="paragraph" w:customStyle="1" w:styleId="87F0920A598916478ED294EA44097A44">
    <w:name w:val="87F0920A598916478ED294EA44097A44"/>
    <w:rsid w:val="00AE31DE"/>
  </w:style>
  <w:style w:type="paragraph" w:customStyle="1" w:styleId="C468D2BF31644244BF942AC46D1829E4">
    <w:name w:val="C468D2BF31644244BF942AC46D1829E4"/>
    <w:rsid w:val="00AE31DE"/>
  </w:style>
  <w:style w:type="paragraph" w:customStyle="1" w:styleId="C8AF1CD3FC24AF4EB6F9F072702A2F61">
    <w:name w:val="C8AF1CD3FC24AF4EB6F9F072702A2F61"/>
    <w:rsid w:val="00AE31DE"/>
  </w:style>
  <w:style w:type="paragraph" w:customStyle="1" w:styleId="81830F21AA954048AD5BB97B2211940A">
    <w:name w:val="81830F21AA954048AD5BB97B2211940A"/>
    <w:rsid w:val="00AE31DE"/>
  </w:style>
  <w:style w:type="paragraph" w:customStyle="1" w:styleId="069C715F35360345B5902EA5585985AC">
    <w:name w:val="069C715F35360345B5902EA5585985AC"/>
    <w:rsid w:val="00AE31DE"/>
  </w:style>
  <w:style w:type="paragraph" w:customStyle="1" w:styleId="D2F54E3C750C7C45BB767C0A77C045A8">
    <w:name w:val="D2F54E3C750C7C45BB767C0A77C045A8"/>
    <w:rsid w:val="00AE31DE"/>
  </w:style>
  <w:style w:type="paragraph" w:customStyle="1" w:styleId="20F899F94059474D93802FC617A2FB65">
    <w:name w:val="20F899F94059474D93802FC617A2FB65"/>
    <w:rsid w:val="00AE31DE"/>
  </w:style>
  <w:style w:type="paragraph" w:customStyle="1" w:styleId="A79A308539924840B2755A2C409D3E5C">
    <w:name w:val="A79A308539924840B2755A2C409D3E5C"/>
    <w:rsid w:val="00AE31DE"/>
  </w:style>
  <w:style w:type="paragraph" w:customStyle="1" w:styleId="C743421DC6741E428C55AA12B4DB90DD">
    <w:name w:val="C743421DC6741E428C55AA12B4DB90DD"/>
    <w:rsid w:val="00AE31DE"/>
  </w:style>
  <w:style w:type="paragraph" w:customStyle="1" w:styleId="3B21F2696294ED4D87E04FB6CB2BD83D">
    <w:name w:val="3B21F2696294ED4D87E04FB6CB2BD83D"/>
    <w:rsid w:val="00AE31DE"/>
  </w:style>
  <w:style w:type="paragraph" w:customStyle="1" w:styleId="14B5B414F85D5A408155A98D906A4E41">
    <w:name w:val="14B5B414F85D5A408155A98D906A4E41"/>
    <w:rsid w:val="00AE31DE"/>
  </w:style>
  <w:style w:type="paragraph" w:customStyle="1" w:styleId="2D3F5FC055D8A7478B07810F8AE1F908">
    <w:name w:val="2D3F5FC055D8A7478B07810F8AE1F908"/>
    <w:rsid w:val="00AE31DE"/>
  </w:style>
  <w:style w:type="paragraph" w:customStyle="1" w:styleId="612E8B31EB3F17408F7F03D171C2E9D5">
    <w:name w:val="612E8B31EB3F17408F7F03D171C2E9D5"/>
    <w:rsid w:val="00AE31DE"/>
  </w:style>
  <w:style w:type="paragraph" w:customStyle="1" w:styleId="D4237B21F5A23F46B5E4DD9127C99207">
    <w:name w:val="D4237B21F5A23F46B5E4DD9127C99207"/>
    <w:rsid w:val="00AE31DE"/>
  </w:style>
  <w:style w:type="paragraph" w:customStyle="1" w:styleId="E9F8813260E05347A60A8307A4CD0289">
    <w:name w:val="E9F8813260E05347A60A8307A4CD0289"/>
    <w:rsid w:val="00AE31DE"/>
  </w:style>
  <w:style w:type="paragraph" w:customStyle="1" w:styleId="C60B014D6548E14FB7A8F723EEEFF7C9">
    <w:name w:val="C60B014D6548E14FB7A8F723EEEFF7C9"/>
    <w:rsid w:val="00AE31DE"/>
  </w:style>
  <w:style w:type="paragraph" w:customStyle="1" w:styleId="D8D8D11BD4A90E44B012451F8AB00156">
    <w:name w:val="D8D8D11BD4A90E44B012451F8AB00156"/>
    <w:rsid w:val="00AE31DE"/>
  </w:style>
  <w:style w:type="paragraph" w:customStyle="1" w:styleId="048080F395E3D6449DE004EE7411966E">
    <w:name w:val="048080F395E3D6449DE004EE7411966E"/>
    <w:rsid w:val="00AE31DE"/>
  </w:style>
  <w:style w:type="paragraph" w:customStyle="1" w:styleId="3880D692C2DC32478109DBDE0876CDAF">
    <w:name w:val="3880D692C2DC32478109DBDE0876CDAF"/>
    <w:rsid w:val="00AE31DE"/>
  </w:style>
  <w:style w:type="paragraph" w:customStyle="1" w:styleId="49B4E15133C2774FBB96BE7C5A99AF14">
    <w:name w:val="49B4E15133C2774FBB96BE7C5A99AF14"/>
    <w:rsid w:val="00AE31DE"/>
  </w:style>
  <w:style w:type="paragraph" w:customStyle="1" w:styleId="8603F7EB8035264885B8724BDFD6D9F6">
    <w:name w:val="8603F7EB8035264885B8724BDFD6D9F6"/>
    <w:rsid w:val="00AE31DE"/>
  </w:style>
  <w:style w:type="paragraph" w:customStyle="1" w:styleId="F7CF3AE29703154E9F9EA77FC364627A">
    <w:name w:val="F7CF3AE29703154E9F9EA77FC364627A"/>
    <w:rsid w:val="00AE31DE"/>
  </w:style>
  <w:style w:type="paragraph" w:customStyle="1" w:styleId="02B3A479157D4A4CBE9637FADD4335D7">
    <w:name w:val="02B3A479157D4A4CBE9637FADD4335D7"/>
    <w:rsid w:val="00AE31DE"/>
  </w:style>
  <w:style w:type="paragraph" w:customStyle="1" w:styleId="3D6D8DE4D3281C4A939A00C04A46F471">
    <w:name w:val="3D6D8DE4D3281C4A939A00C04A46F471"/>
    <w:rsid w:val="00AE31DE"/>
  </w:style>
  <w:style w:type="paragraph" w:customStyle="1" w:styleId="C5164E6E178D3549AD21CBFDA00D6CA0">
    <w:name w:val="C5164E6E178D3549AD21CBFDA00D6CA0"/>
    <w:rsid w:val="00AE31DE"/>
  </w:style>
  <w:style w:type="paragraph" w:customStyle="1" w:styleId="3C9F8379EB6FBD4F994A47A3204914CD">
    <w:name w:val="3C9F8379EB6FBD4F994A47A3204914CD"/>
    <w:rsid w:val="00AE31DE"/>
  </w:style>
  <w:style w:type="paragraph" w:customStyle="1" w:styleId="09847A22E5B336439A85A1A6B583CBA0">
    <w:name w:val="09847A22E5B336439A85A1A6B583CBA0"/>
    <w:rsid w:val="00AE31DE"/>
  </w:style>
  <w:style w:type="paragraph" w:customStyle="1" w:styleId="D482DE156315EB499FA140F6E918DE73">
    <w:name w:val="D482DE156315EB499FA140F6E918DE73"/>
    <w:rsid w:val="00AE31DE"/>
  </w:style>
  <w:style w:type="paragraph" w:customStyle="1" w:styleId="C7E7CCEEC9C0824C90B617A94444F62F">
    <w:name w:val="C7E7CCEEC9C0824C90B617A94444F62F"/>
    <w:rsid w:val="00AE31DE"/>
  </w:style>
  <w:style w:type="paragraph" w:customStyle="1" w:styleId="D14D9E87543B4B4A8DB03F38AD2AE3F0">
    <w:name w:val="D14D9E87543B4B4A8DB03F38AD2AE3F0"/>
    <w:rsid w:val="00AE31DE"/>
  </w:style>
  <w:style w:type="paragraph" w:customStyle="1" w:styleId="4B7E99C9329D414EB26B7987F5C5F110">
    <w:name w:val="4B7E99C9329D414EB26B7987F5C5F110"/>
    <w:rsid w:val="00AE31DE"/>
  </w:style>
  <w:style w:type="paragraph" w:customStyle="1" w:styleId="5C968380EB31344894D198499EA30CC7">
    <w:name w:val="5C968380EB31344894D198499EA30CC7"/>
    <w:rsid w:val="00AE31DE"/>
  </w:style>
  <w:style w:type="paragraph" w:customStyle="1" w:styleId="641A7C14CACC03438AE3DEF454EDC618">
    <w:name w:val="641A7C14CACC03438AE3DEF454EDC618"/>
    <w:rsid w:val="00AE31DE"/>
  </w:style>
  <w:style w:type="paragraph" w:customStyle="1" w:styleId="0DEC6DB7901EE3409552F66243B3FB63">
    <w:name w:val="0DEC6DB7901EE3409552F66243B3FB63"/>
    <w:rsid w:val="00AE31DE"/>
  </w:style>
  <w:style w:type="paragraph" w:customStyle="1" w:styleId="FEBAC64112A1D14B8C7BBB75DA2A578F">
    <w:name w:val="FEBAC64112A1D14B8C7BBB75DA2A578F"/>
    <w:rsid w:val="00AE31DE"/>
  </w:style>
  <w:style w:type="paragraph" w:customStyle="1" w:styleId="FA6B9566D97A734183EF375D99309482">
    <w:name w:val="FA6B9566D97A734183EF375D99309482"/>
    <w:rsid w:val="00AE31DE"/>
  </w:style>
  <w:style w:type="paragraph" w:customStyle="1" w:styleId="8E25456CC9DD10489259B3763719F212">
    <w:name w:val="8E25456CC9DD10489259B3763719F212"/>
    <w:rsid w:val="00AE31DE"/>
  </w:style>
  <w:style w:type="paragraph" w:customStyle="1" w:styleId="D4B888DF3C0BC24CAEBE7143A3268B8B">
    <w:name w:val="D4B888DF3C0BC24CAEBE7143A3268B8B"/>
    <w:rsid w:val="00AE31DE"/>
  </w:style>
  <w:style w:type="paragraph" w:customStyle="1" w:styleId="B5680B2E3E3B7C40A7B64932EE3800BE">
    <w:name w:val="B5680B2E3E3B7C40A7B64932EE3800BE"/>
    <w:rsid w:val="00AE31DE"/>
  </w:style>
  <w:style w:type="paragraph" w:customStyle="1" w:styleId="27442AC56BD6974B924199ECEC9C8AF7">
    <w:name w:val="27442AC56BD6974B924199ECEC9C8AF7"/>
    <w:rsid w:val="00AE31DE"/>
  </w:style>
  <w:style w:type="paragraph" w:customStyle="1" w:styleId="A596DA6F7244214B8B46D7DB3126EBF5">
    <w:name w:val="A596DA6F7244214B8B46D7DB3126EBF5"/>
    <w:rsid w:val="00AE31DE"/>
  </w:style>
  <w:style w:type="paragraph" w:customStyle="1" w:styleId="28546CC7C17B88439899F15B5721D1F2">
    <w:name w:val="28546CC7C17B88439899F15B5721D1F2"/>
    <w:rsid w:val="00AE31DE"/>
  </w:style>
  <w:style w:type="paragraph" w:customStyle="1" w:styleId="C5941AFD3B5C0045BFD4C3F78B5F0FA4">
    <w:name w:val="C5941AFD3B5C0045BFD4C3F78B5F0FA4"/>
    <w:rsid w:val="00AE31DE"/>
  </w:style>
  <w:style w:type="paragraph" w:customStyle="1" w:styleId="B3A4FBD2A784F0478B312205BC68B6CB">
    <w:name w:val="B3A4FBD2A784F0478B312205BC68B6CB"/>
    <w:rsid w:val="00AE31DE"/>
  </w:style>
  <w:style w:type="paragraph" w:customStyle="1" w:styleId="120857FE1B2A7542A67F51B70E2C91E6">
    <w:name w:val="120857FE1B2A7542A67F51B70E2C91E6"/>
    <w:rsid w:val="00AE31DE"/>
  </w:style>
  <w:style w:type="paragraph" w:customStyle="1" w:styleId="2A2D6AD12753784CA0B158030DA05CA9">
    <w:name w:val="2A2D6AD12753784CA0B158030DA05CA9"/>
    <w:rsid w:val="00AE31DE"/>
  </w:style>
  <w:style w:type="paragraph" w:customStyle="1" w:styleId="67E9C51DCE37DF449EC049DCF5817400">
    <w:name w:val="67E9C51DCE37DF449EC049DCF5817400"/>
    <w:rsid w:val="00AE31DE"/>
  </w:style>
  <w:style w:type="paragraph" w:customStyle="1" w:styleId="3E1FF61EECF20548BB464DE231A17E35">
    <w:name w:val="3E1FF61EECF20548BB464DE231A17E35"/>
    <w:rsid w:val="00AE31DE"/>
  </w:style>
  <w:style w:type="paragraph" w:customStyle="1" w:styleId="7899AB9DD8C6BB4FB05180D7B1025833">
    <w:name w:val="7899AB9DD8C6BB4FB05180D7B1025833"/>
    <w:rsid w:val="00AE31DE"/>
  </w:style>
  <w:style w:type="paragraph" w:customStyle="1" w:styleId="B22B184D7A16F949B9E59B8427C47A99">
    <w:name w:val="B22B184D7A16F949B9E59B8427C47A99"/>
    <w:rsid w:val="00AE31DE"/>
  </w:style>
  <w:style w:type="paragraph" w:customStyle="1" w:styleId="EA24AD4F0DC295408502FEE330D85950">
    <w:name w:val="EA24AD4F0DC295408502FEE330D85950"/>
    <w:rsid w:val="00AE31DE"/>
  </w:style>
  <w:style w:type="paragraph" w:customStyle="1" w:styleId="444BB4A11E148A498584D5D0E3616981">
    <w:name w:val="444BB4A11E148A498584D5D0E3616981"/>
    <w:rsid w:val="00AE31DE"/>
  </w:style>
  <w:style w:type="paragraph" w:customStyle="1" w:styleId="0D29D08404413546952DA32726F7F7CA">
    <w:name w:val="0D29D08404413546952DA32726F7F7CA"/>
    <w:rsid w:val="00AE31DE"/>
  </w:style>
  <w:style w:type="paragraph" w:customStyle="1" w:styleId="E7AC3DE7255799438D84FFAD2614247F">
    <w:name w:val="E7AC3DE7255799438D84FFAD2614247F"/>
    <w:rsid w:val="00AE31DE"/>
  </w:style>
  <w:style w:type="paragraph" w:customStyle="1" w:styleId="F1AF008925932C438AEA1FE790395AED">
    <w:name w:val="F1AF008925932C438AEA1FE790395AED"/>
    <w:rsid w:val="00AE31DE"/>
  </w:style>
  <w:style w:type="paragraph" w:customStyle="1" w:styleId="668CDD92BB8B5446B3BDBD4806E455F0">
    <w:name w:val="668CDD92BB8B5446B3BDBD4806E455F0"/>
    <w:rsid w:val="00AE31DE"/>
  </w:style>
  <w:style w:type="paragraph" w:customStyle="1" w:styleId="99B40ACFA2A8534A9832F9766BE9F0B6">
    <w:name w:val="99B40ACFA2A8534A9832F9766BE9F0B6"/>
    <w:rsid w:val="00AE31DE"/>
  </w:style>
  <w:style w:type="paragraph" w:customStyle="1" w:styleId="9730DBA1E23D514AB6CE22FD49F89C41">
    <w:name w:val="9730DBA1E23D514AB6CE22FD49F89C41"/>
    <w:rsid w:val="00AE31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2012-09-24T09:41:03+00:00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1638549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TP103463018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734656-281C-4DF1-98DD-1F77AD35F171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067452F0-D367-4558-8133-8E9768FD1C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6EBA6F2-06C1-6540-B7B6-5AC24C807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(Minimalist design).dotx</Template>
  <TotalTime>71</TotalTime>
  <Pages>1</Pages>
  <Words>438</Words>
  <Characters>2498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J. Rozwadowski</dc:creator>
  <cp:lastModifiedBy>Tyler Rozwadowski</cp:lastModifiedBy>
  <cp:revision>11</cp:revision>
  <cp:lastPrinted>2016-09-27T14:53:00Z</cp:lastPrinted>
  <dcterms:created xsi:type="dcterms:W3CDTF">2017-04-12T16:53:00Z</dcterms:created>
  <dcterms:modified xsi:type="dcterms:W3CDTF">2017-09-20T20:11:00Z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